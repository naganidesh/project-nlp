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70A6" w14:textId="0AD0B3B2" w:rsidR="00A10484" w:rsidRPr="00503BD9" w:rsidRDefault="001612A9">
      <w:pPr>
        <w:pStyle w:val="Titl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Java</w:t>
      </w:r>
      <w:r w:rsidR="000B1A33" w:rsidRPr="00503BD9">
        <w:rPr>
          <w:rFonts w:ascii="Arial" w:hAnsi="Arial" w:cs="Arial"/>
          <w:sz w:val="27"/>
          <w:szCs w:val="27"/>
        </w:rPr>
        <w:t xml:space="preserve"> Questions &amp; Answers </w:t>
      </w:r>
    </w:p>
    <w:p w14:paraId="3A305311" w14:textId="19F22307" w:rsidR="00855982" w:rsidRPr="00503BD9" w:rsidRDefault="00855982" w:rsidP="00855982">
      <w:pPr>
        <w:pStyle w:val="Heading1"/>
        <w:rPr>
          <w:rFonts w:ascii="Arial" w:hAnsi="Arial" w:cs="Arial"/>
          <w:sz w:val="27"/>
          <w:szCs w:val="27"/>
        </w:rPr>
      </w:pPr>
    </w:p>
    <w:p w14:paraId="23F66F96" w14:textId="11F4D6AE" w:rsidR="002B67C8" w:rsidRPr="00503BD9" w:rsidRDefault="00671816" w:rsidP="00671816">
      <w:pPr>
        <w:pStyle w:val="Heading3"/>
        <w:shd w:val="clear" w:color="auto" w:fill="FFFFFF"/>
        <w:spacing w:before="300" w:after="150"/>
        <w:rPr>
          <w:rStyle w:val="Strong"/>
          <w:rFonts w:ascii="Arial" w:hAnsi="Arial" w:cs="Arial"/>
          <w:b/>
          <w:bCs/>
          <w:color w:val="222222"/>
          <w:sz w:val="27"/>
          <w:szCs w:val="27"/>
        </w:rPr>
      </w:pP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1.</w:t>
      </w:r>
      <w:r w:rsidR="002B67C8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 xml:space="preserve">Why Java is platform </w:t>
      </w:r>
      <w:proofErr w:type="gramStart"/>
      <w:r w:rsidR="002B67C8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independent</w:t>
      </w:r>
      <w:r w:rsidR="002E2A1A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 xml:space="preserve"> </w:t>
      </w:r>
      <w:r w:rsidR="002B67C8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?</w:t>
      </w:r>
      <w:proofErr w:type="gramEnd"/>
    </w:p>
    <w:p w14:paraId="5BBD598E" w14:textId="3895315D" w:rsidR="002E2A1A" w:rsidRPr="00503BD9" w:rsidRDefault="00292759" w:rsidP="002E2A1A">
      <w:pPr>
        <w:rPr>
          <w:rFonts w:ascii="Arial" w:hAnsi="Arial" w:cs="Arial"/>
          <w:sz w:val="27"/>
          <w:szCs w:val="27"/>
        </w:rPr>
      </w:pPr>
      <w:r w:rsidRPr="00503BD9">
        <w:rPr>
          <w:rFonts w:ascii="Arial" w:hAnsi="Arial" w:cs="Arial"/>
          <w:color w:val="444444"/>
          <w:sz w:val="27"/>
          <w:szCs w:val="27"/>
          <w:shd w:val="clear" w:color="auto" w:fill="FFFFFF"/>
        </w:rPr>
        <w:t>Platform independent practically means “write once run anywhere”. Java is called so because of its byte codes which can run on any system irrespective of its underlying operating system.</w:t>
      </w:r>
    </w:p>
    <w:p w14:paraId="37C1D4F0" w14:textId="024B9234" w:rsidR="002E2A1A" w:rsidRPr="00503BD9" w:rsidRDefault="00671816" w:rsidP="00671816">
      <w:pPr>
        <w:pStyle w:val="Heading3"/>
        <w:shd w:val="clear" w:color="auto" w:fill="FFFFFF"/>
        <w:spacing w:before="300" w:after="150"/>
        <w:jc w:val="both"/>
        <w:rPr>
          <w:rStyle w:val="Strong"/>
          <w:rFonts w:ascii="Arial" w:hAnsi="Arial" w:cs="Arial"/>
          <w:b/>
          <w:bCs/>
          <w:color w:val="222222"/>
          <w:sz w:val="27"/>
          <w:szCs w:val="27"/>
        </w:rPr>
      </w:pP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2.</w:t>
      </w:r>
      <w:r w:rsidR="002E2A1A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What are wrapper classes?</w:t>
      </w:r>
    </w:p>
    <w:p w14:paraId="0E5131F3" w14:textId="5107373D" w:rsidR="00292759" w:rsidRPr="00503BD9" w:rsidRDefault="00292759" w:rsidP="00292759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444444"/>
          <w:sz w:val="27"/>
          <w:szCs w:val="27"/>
          <w:shd w:val="clear" w:color="auto" w:fill="FFFFFF"/>
        </w:rPr>
        <w:t>Wrapper classes converts the java primitives into the reference types (objects)</w:t>
      </w:r>
    </w:p>
    <w:p w14:paraId="3359848A" w14:textId="52D68042" w:rsidR="00DD75A8" w:rsidRPr="00503BD9" w:rsidRDefault="00292759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Arial" w:hAnsi="Arial" w:cs="Arial"/>
          <w:b/>
          <w:bCs/>
          <w:color w:val="222222"/>
          <w:sz w:val="27"/>
          <w:szCs w:val="27"/>
        </w:rPr>
      </w:pP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 </w:t>
      </w:r>
      <w:r w:rsidR="00DD75A8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3.</w:t>
      </w: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What is association?</w:t>
      </w:r>
    </w:p>
    <w:p w14:paraId="0A03532C" w14:textId="1E3B41A3" w:rsidR="00DD75A8" w:rsidRPr="00503BD9" w:rsidRDefault="00DD75A8" w:rsidP="00DD75A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Association is relation between two separate classes which establishes through their Objects</w:t>
      </w:r>
    </w:p>
    <w:p w14:paraId="6D97032A" w14:textId="153E22C9" w:rsidR="00DD75A8" w:rsidRPr="00503BD9" w:rsidRDefault="00DD75A8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Arial" w:hAnsi="Arial" w:cs="Arial"/>
          <w:b/>
          <w:bCs/>
          <w:color w:val="222222"/>
          <w:sz w:val="27"/>
          <w:szCs w:val="27"/>
        </w:rPr>
      </w:pP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 xml:space="preserve">4.What is a </w:t>
      </w:r>
      <w:proofErr w:type="gramStart"/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servlet ?</w:t>
      </w:r>
      <w:proofErr w:type="gramEnd"/>
    </w:p>
    <w:p w14:paraId="4FEC524F" w14:textId="381E773E" w:rsidR="00DD75A8" w:rsidRPr="00503BD9" w:rsidRDefault="00DD75A8" w:rsidP="00DD75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7"/>
          <w:szCs w:val="27"/>
          <w:lang w:eastAsia="en-US"/>
        </w:rPr>
      </w:pPr>
      <w:r w:rsidRPr="00503BD9">
        <w:rPr>
          <w:rFonts w:ascii="Arial" w:eastAsia="Times New Roman" w:hAnsi="Arial" w:cs="Arial"/>
          <w:color w:val="333333"/>
          <w:sz w:val="27"/>
          <w:szCs w:val="27"/>
          <w:lang w:eastAsia="en-US"/>
        </w:rPr>
        <w:t xml:space="preserve">Java Servlet is </w:t>
      </w:r>
      <w:proofErr w:type="gramStart"/>
      <w:r w:rsidRPr="00503BD9">
        <w:rPr>
          <w:rFonts w:ascii="Arial" w:eastAsia="Times New Roman" w:hAnsi="Arial" w:cs="Arial"/>
          <w:color w:val="333333"/>
          <w:sz w:val="27"/>
          <w:szCs w:val="27"/>
          <w:lang w:eastAsia="en-US"/>
        </w:rPr>
        <w:t>server side</w:t>
      </w:r>
      <w:proofErr w:type="gramEnd"/>
      <w:r w:rsidRPr="00503BD9">
        <w:rPr>
          <w:rFonts w:ascii="Arial" w:eastAsia="Times New Roman" w:hAnsi="Arial" w:cs="Arial"/>
          <w:color w:val="333333"/>
          <w:sz w:val="27"/>
          <w:szCs w:val="27"/>
          <w:lang w:eastAsia="en-US"/>
        </w:rPr>
        <w:t xml:space="preserve"> technologies to extend the capability of web servers by providing support for dynamic response and data persistence.</w:t>
      </w:r>
    </w:p>
    <w:p w14:paraId="548F181C" w14:textId="46A5187B" w:rsidR="00DD75A8" w:rsidRPr="00503BD9" w:rsidRDefault="00DD75A8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Arial" w:hAnsi="Arial" w:cs="Arial"/>
          <w:b/>
          <w:bCs/>
          <w:color w:val="222222"/>
          <w:sz w:val="27"/>
          <w:szCs w:val="27"/>
        </w:rPr>
      </w:pP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 xml:space="preserve">5. What is JDBC </w:t>
      </w:r>
      <w:proofErr w:type="gramStart"/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Driver ?</w:t>
      </w:r>
      <w:proofErr w:type="gramEnd"/>
    </w:p>
    <w:p w14:paraId="46A8F12A" w14:textId="6A691929" w:rsidR="00DD75A8" w:rsidRPr="00503BD9" w:rsidRDefault="00DD75A8" w:rsidP="00DD75A8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444444"/>
          <w:sz w:val="27"/>
          <w:szCs w:val="27"/>
          <w:shd w:val="clear" w:color="auto" w:fill="FFFFFF"/>
        </w:rPr>
        <w:t>JDBC Driver is a software component that enables java application to interact with the database</w:t>
      </w:r>
    </w:p>
    <w:p w14:paraId="5D3860E2" w14:textId="458059AD" w:rsidR="00DD75A8" w:rsidRPr="00503BD9" w:rsidRDefault="00DD75A8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Arial" w:hAnsi="Arial" w:cs="Arial"/>
          <w:b/>
          <w:bCs/>
          <w:color w:val="222222"/>
          <w:sz w:val="27"/>
          <w:szCs w:val="27"/>
        </w:rPr>
      </w:pP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 xml:space="preserve">6. What is Hibernate Framework? </w:t>
      </w:r>
    </w:p>
    <w:p w14:paraId="67FD23C7" w14:textId="44C4DA0A" w:rsidR="00DD75A8" w:rsidRPr="00503BD9" w:rsidRDefault="00DD75A8" w:rsidP="00DD75A8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444444"/>
          <w:sz w:val="27"/>
          <w:szCs w:val="27"/>
          <w:shd w:val="clear" w:color="auto" w:fill="FFFFFF"/>
        </w:rPr>
        <w:t>Object-relational mapping or ORM is the programming technique to map application domain model objects to the relational database tables.</w:t>
      </w:r>
    </w:p>
    <w:p w14:paraId="4EED97FC" w14:textId="77777777" w:rsidR="00DD75A8" w:rsidRPr="00503BD9" w:rsidRDefault="00DD75A8" w:rsidP="00DD75A8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4AA351A9" w14:textId="5643DA4F" w:rsidR="00DD75A8" w:rsidRPr="00503BD9" w:rsidRDefault="00DD75A8" w:rsidP="00DD75A8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27"/>
          <w:szCs w:val="27"/>
        </w:rPr>
      </w:pPr>
      <w:r w:rsidRPr="00503BD9">
        <w:rPr>
          <w:rFonts w:ascii="Arial" w:hAnsi="Arial" w:cs="Arial"/>
          <w:color w:val="000000"/>
          <w:sz w:val="27"/>
          <w:szCs w:val="27"/>
        </w:rPr>
        <w:t>7.What is final keyword?</w:t>
      </w:r>
    </w:p>
    <w:p w14:paraId="041AFAAB" w14:textId="0BEC7D09" w:rsidR="00DD75A8" w:rsidRPr="00503BD9" w:rsidRDefault="00DD75A8" w:rsidP="00DD75A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final keyword is used with Class to make sure no other class can extend it, </w:t>
      </w:r>
    </w:p>
    <w:p w14:paraId="0A85779F" w14:textId="3D4ACED3" w:rsidR="00DD75A8" w:rsidRPr="00503BD9" w:rsidRDefault="00DD75A8" w:rsidP="00DD75A8">
      <w:pPr>
        <w:rPr>
          <w:rFonts w:ascii="Arial" w:hAnsi="Arial" w:cs="Arial"/>
          <w:sz w:val="27"/>
          <w:szCs w:val="27"/>
        </w:rPr>
      </w:pPr>
    </w:p>
    <w:p w14:paraId="42D47DED" w14:textId="3CCBC820" w:rsidR="00DD75A8" w:rsidRPr="00503BD9" w:rsidRDefault="00DD75A8" w:rsidP="00DD75A8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27"/>
          <w:szCs w:val="27"/>
        </w:rPr>
      </w:pPr>
      <w:r w:rsidRPr="00503BD9">
        <w:rPr>
          <w:rFonts w:ascii="Arial" w:hAnsi="Arial" w:cs="Arial"/>
          <w:color w:val="000000"/>
          <w:sz w:val="27"/>
          <w:szCs w:val="27"/>
        </w:rPr>
        <w:t>8.What is anonymous inner class?</w:t>
      </w:r>
    </w:p>
    <w:p w14:paraId="3F70C727" w14:textId="6D6B4F74" w:rsidR="00EC6FD5" w:rsidRPr="00503BD9" w:rsidRDefault="00EC6FD5" w:rsidP="00EC6FD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000000"/>
          <w:sz w:val="27"/>
          <w:szCs w:val="27"/>
          <w:shd w:val="clear" w:color="auto" w:fill="FFFFFF"/>
        </w:rPr>
        <w:t>A local inner class without name is known as anonymous inner class.</w:t>
      </w:r>
    </w:p>
    <w:p w14:paraId="48D3FC64" w14:textId="77777777" w:rsidR="0038351A" w:rsidRPr="00503BD9" w:rsidRDefault="0038351A" w:rsidP="00EC6FD5">
      <w:pPr>
        <w:rPr>
          <w:rFonts w:ascii="Arial" w:hAnsi="Arial" w:cs="Arial"/>
          <w:sz w:val="27"/>
          <w:szCs w:val="27"/>
        </w:rPr>
      </w:pPr>
    </w:p>
    <w:p w14:paraId="79ED5A1A" w14:textId="70AD859E" w:rsidR="00DD75A8" w:rsidRPr="00503BD9" w:rsidRDefault="00EC6FD5" w:rsidP="00DD75A8">
      <w:pPr>
        <w:rPr>
          <w:rStyle w:val="Strong"/>
          <w:rFonts w:ascii="Arial" w:hAnsi="Arial" w:cs="Arial"/>
          <w:color w:val="343434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sz w:val="27"/>
          <w:szCs w:val="27"/>
        </w:rPr>
        <w:t>9.</w:t>
      </w:r>
      <w:r w:rsidRPr="00503BD9">
        <w:rPr>
          <w:rFonts w:ascii="Arial" w:hAnsi="Arial" w:cs="Arial"/>
          <w:color w:val="343434"/>
          <w:sz w:val="27"/>
          <w:szCs w:val="27"/>
          <w:shd w:val="clear" w:color="auto" w:fill="FFFFFF"/>
        </w:rPr>
        <w:t xml:space="preserve"> </w:t>
      </w:r>
      <w:r w:rsidRPr="00503BD9">
        <w:rPr>
          <w:rStyle w:val="Strong"/>
          <w:rFonts w:ascii="Arial" w:hAnsi="Arial" w:cs="Arial"/>
          <w:color w:val="343434"/>
          <w:sz w:val="27"/>
          <w:szCs w:val="27"/>
          <w:shd w:val="clear" w:color="auto" w:fill="FFFFFF"/>
        </w:rPr>
        <w:t>Can a class have multiple constructors?</w:t>
      </w:r>
    </w:p>
    <w:p w14:paraId="4BEBF1B6" w14:textId="627CDAB6" w:rsidR="00EC6FD5" w:rsidRPr="00503BD9" w:rsidRDefault="00EC6FD5" w:rsidP="00DD75A8">
      <w:pPr>
        <w:rPr>
          <w:rFonts w:ascii="Arial" w:hAnsi="Arial" w:cs="Arial"/>
          <w:color w:val="343434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343434"/>
          <w:sz w:val="27"/>
          <w:szCs w:val="27"/>
          <w:shd w:val="clear" w:color="auto" w:fill="FFFFFF"/>
        </w:rPr>
        <w:t>Yes, a class can have multiple constructors with different parameters. Which constructor gets used for object creation depends on the arguments passed while creating the objects.</w:t>
      </w:r>
    </w:p>
    <w:p w14:paraId="6ADF6DD4" w14:textId="18854592" w:rsidR="00EC6FD5" w:rsidRPr="00503BD9" w:rsidRDefault="00EC6FD5" w:rsidP="00DD75A8">
      <w:pPr>
        <w:rPr>
          <w:rFonts w:ascii="Arial" w:hAnsi="Arial" w:cs="Arial"/>
          <w:sz w:val="27"/>
          <w:szCs w:val="27"/>
        </w:rPr>
      </w:pPr>
    </w:p>
    <w:p w14:paraId="4BCAA6B7" w14:textId="4A6B20A9" w:rsidR="00EC6FD5" w:rsidRPr="00503BD9" w:rsidRDefault="00EC6FD5" w:rsidP="00DD75A8">
      <w:pPr>
        <w:rPr>
          <w:rStyle w:val="Strong"/>
          <w:rFonts w:ascii="Arial" w:hAnsi="Arial" w:cs="Arial"/>
          <w:color w:val="343434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343434"/>
          <w:sz w:val="27"/>
          <w:szCs w:val="27"/>
          <w:shd w:val="clear" w:color="auto" w:fill="FFFFFF"/>
        </w:rPr>
        <w:t>10 What is multi-threading?</w:t>
      </w:r>
    </w:p>
    <w:p w14:paraId="0AD0C751" w14:textId="01B78D22" w:rsidR="00EC6FD5" w:rsidRPr="00503BD9" w:rsidRDefault="00EC6FD5" w:rsidP="00DD75A8">
      <w:pPr>
        <w:rPr>
          <w:rFonts w:ascii="Arial" w:hAnsi="Arial" w:cs="Arial"/>
          <w:color w:val="343434"/>
          <w:sz w:val="27"/>
          <w:szCs w:val="27"/>
          <w:shd w:val="clear" w:color="auto" w:fill="FFFFFF"/>
        </w:rPr>
      </w:pPr>
      <w:proofErr w:type="spellStart"/>
      <w:r w:rsidRPr="00503BD9">
        <w:rPr>
          <w:rFonts w:ascii="Arial" w:hAnsi="Arial" w:cs="Arial"/>
          <w:color w:val="343434"/>
          <w:sz w:val="27"/>
          <w:szCs w:val="27"/>
          <w:shd w:val="clear" w:color="auto" w:fill="FFFFFF"/>
        </w:rPr>
        <w:t>Multi threading</w:t>
      </w:r>
      <w:proofErr w:type="spellEnd"/>
      <w:r w:rsidRPr="00503BD9">
        <w:rPr>
          <w:rFonts w:ascii="Arial" w:hAnsi="Arial" w:cs="Arial"/>
          <w:color w:val="343434"/>
          <w:sz w:val="27"/>
          <w:szCs w:val="27"/>
          <w:shd w:val="clear" w:color="auto" w:fill="FFFFFF"/>
        </w:rPr>
        <w:t xml:space="preserve"> is a programming concept to run multiple tasks in a concurrent manner within a single program.</w:t>
      </w:r>
    </w:p>
    <w:p w14:paraId="364BB6F9" w14:textId="39FB7518" w:rsidR="00865939" w:rsidRPr="00503BD9" w:rsidRDefault="006A0361" w:rsidP="00865939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 xml:space="preserve">11) </w:t>
      </w:r>
      <w:r w:rsidR="00865939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How does cookies work in Servlets?</w:t>
      </w:r>
    </w:p>
    <w:p w14:paraId="5DF87A68" w14:textId="0FF15AD3" w:rsidR="00B54B42" w:rsidRPr="00503BD9" w:rsidRDefault="00B54B42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7"/>
          <w:szCs w:val="27"/>
          <w:lang w:eastAsia="en-US"/>
        </w:rPr>
      </w:pPr>
      <w:r w:rsidRPr="00503BD9">
        <w:rPr>
          <w:rFonts w:ascii="Arial" w:eastAsia="Times New Roman" w:hAnsi="Arial" w:cs="Arial"/>
          <w:color w:val="333333"/>
          <w:sz w:val="27"/>
          <w:szCs w:val="27"/>
          <w:lang w:eastAsia="en-US"/>
        </w:rPr>
        <w:t>Cookies are text data sent by server to the client and it gets saved at the client local machine.</w:t>
      </w:r>
      <w:r w:rsidR="00DA7A52" w:rsidRPr="00503BD9">
        <w:rPr>
          <w:rFonts w:ascii="Arial" w:eastAsia="Times New Roman" w:hAnsi="Arial" w:cs="Arial"/>
          <w:color w:val="333333"/>
          <w:sz w:val="27"/>
          <w:szCs w:val="27"/>
          <w:lang w:eastAsia="en-US"/>
        </w:rPr>
        <w:t xml:space="preserve"> </w:t>
      </w:r>
    </w:p>
    <w:p w14:paraId="3044A6DB" w14:textId="72DF006C" w:rsidR="00DA7A52" w:rsidRPr="00503BD9" w:rsidRDefault="006A0361" w:rsidP="00DA7A52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12)</w:t>
      </w:r>
      <w:r w:rsidR="00DA7A52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 xml:space="preserve">What is the role of JDBC </w:t>
      </w:r>
      <w:proofErr w:type="spellStart"/>
      <w:r w:rsidR="00DA7A52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DriverManager</w:t>
      </w:r>
      <w:proofErr w:type="spellEnd"/>
      <w:r w:rsidR="00DA7A52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 xml:space="preserve"> class?</w:t>
      </w:r>
    </w:p>
    <w:p w14:paraId="3936173C" w14:textId="6065D8D2" w:rsidR="00DA7A52" w:rsidRPr="00503BD9" w:rsidRDefault="00DA7A52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444444"/>
          <w:sz w:val="27"/>
          <w:szCs w:val="27"/>
          <w:shd w:val="clear" w:color="auto" w:fill="FFFFFF"/>
        </w:rPr>
        <w:t>The </w:t>
      </w:r>
      <w:proofErr w:type="spellStart"/>
      <w:r w:rsidRPr="00503BD9">
        <w:rPr>
          <w:rFonts w:ascii="Arial" w:hAnsi="Arial" w:cs="Arial"/>
          <w:color w:val="444444"/>
          <w:sz w:val="27"/>
          <w:szCs w:val="27"/>
          <w:shd w:val="clear" w:color="auto" w:fill="FFFFFF"/>
        </w:rPr>
        <w:t>DriverManager</w:t>
      </w:r>
      <w:proofErr w:type="spellEnd"/>
      <w:r w:rsidRPr="00503BD9">
        <w:rPr>
          <w:rStyle w:val="Emphasis"/>
          <w:rFonts w:ascii="Arial" w:hAnsi="Arial" w:cs="Arial"/>
          <w:color w:val="444444"/>
          <w:sz w:val="27"/>
          <w:szCs w:val="27"/>
          <w:shd w:val="clear" w:color="auto" w:fill="FFFFFF"/>
        </w:rPr>
        <w:t> class</w:t>
      </w:r>
      <w:r w:rsidRPr="00503BD9">
        <w:rPr>
          <w:rFonts w:ascii="Arial" w:hAnsi="Arial" w:cs="Arial"/>
          <w:color w:val="444444"/>
          <w:sz w:val="27"/>
          <w:szCs w:val="27"/>
          <w:shd w:val="clear" w:color="auto" w:fill="FFFFFF"/>
        </w:rPr>
        <w:t> manages the registered drivers. It can be used to register and unregister drivers. It provides factory method that returns the instance of Connection.</w:t>
      </w:r>
    </w:p>
    <w:p w14:paraId="53402134" w14:textId="3E6FE8FE" w:rsidR="00332A8B" w:rsidRPr="00503BD9" w:rsidRDefault="006A0361" w:rsidP="00332A8B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13)</w:t>
      </w:r>
      <w:r w:rsidR="00332A8B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What do you mean by batch processing in JDBC?</w:t>
      </w:r>
    </w:p>
    <w:p w14:paraId="5E46A10E" w14:textId="77777777" w:rsidR="00332A8B" w:rsidRPr="00503BD9" w:rsidRDefault="00332A8B" w:rsidP="00332A8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444444"/>
          <w:sz w:val="27"/>
          <w:szCs w:val="27"/>
        </w:rPr>
      </w:pPr>
      <w:r w:rsidRPr="00503BD9">
        <w:rPr>
          <w:rFonts w:ascii="Arial" w:hAnsi="Arial" w:cs="Arial"/>
          <w:color w:val="444444"/>
          <w:sz w:val="27"/>
          <w:szCs w:val="27"/>
        </w:rPr>
        <w:t>Batch processing helps you to group related SQL statements into a batch and execute them instead of executing a single query.</w:t>
      </w:r>
    </w:p>
    <w:p w14:paraId="20928292" w14:textId="643AC43D" w:rsidR="005043B1" w:rsidRPr="00503BD9" w:rsidRDefault="006A0361" w:rsidP="005043B1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14)</w:t>
      </w:r>
      <w:r w:rsidR="005043B1"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What is a Spring?</w:t>
      </w:r>
    </w:p>
    <w:p w14:paraId="3E3BEA0C" w14:textId="598A2A4E" w:rsidR="00332A8B" w:rsidRPr="00503BD9" w:rsidRDefault="005043B1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444444"/>
          <w:sz w:val="27"/>
          <w:szCs w:val="27"/>
          <w:shd w:val="clear" w:color="auto" w:fill="FFFFFF"/>
        </w:rPr>
        <w:t>Spring is essentially a lightweight, integrated framework that can be used for developing enterprise applications in java.</w:t>
      </w:r>
    </w:p>
    <w:p w14:paraId="2485D851" w14:textId="3DC85712" w:rsidR="006A0361" w:rsidRPr="00503BD9" w:rsidRDefault="006A0361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7"/>
          <w:szCs w:val="27"/>
          <w:lang w:eastAsia="en-US"/>
        </w:rPr>
      </w:pPr>
    </w:p>
    <w:p w14:paraId="0FDB233C" w14:textId="3E1E1DE4" w:rsidR="006A0361" w:rsidRPr="00503BD9" w:rsidRDefault="006A0361" w:rsidP="006A0361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 xml:space="preserve"> 15)Explain the </w:t>
      </w:r>
      <w:proofErr w:type="spellStart"/>
      <w:proofErr w:type="gramStart"/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jspDestroy</w:t>
      </w:r>
      <w:proofErr w:type="spellEnd"/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(</w:t>
      </w:r>
      <w:proofErr w:type="gramEnd"/>
      <w:r w:rsidRPr="00503BD9">
        <w:rPr>
          <w:rStyle w:val="Strong"/>
          <w:rFonts w:ascii="Arial" w:hAnsi="Arial" w:cs="Arial"/>
          <w:b/>
          <w:bCs/>
          <w:color w:val="222222"/>
          <w:sz w:val="27"/>
          <w:szCs w:val="27"/>
        </w:rPr>
        <w:t>) method.</w:t>
      </w:r>
    </w:p>
    <w:p w14:paraId="64E37D67" w14:textId="77777777" w:rsidR="006A0361" w:rsidRPr="00503BD9" w:rsidRDefault="006A0361" w:rsidP="006A0361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444444"/>
          <w:sz w:val="27"/>
          <w:szCs w:val="27"/>
        </w:rPr>
      </w:pPr>
      <w:proofErr w:type="spellStart"/>
      <w:proofErr w:type="gramStart"/>
      <w:r w:rsidRPr="00503BD9">
        <w:rPr>
          <w:rFonts w:ascii="Arial" w:hAnsi="Arial" w:cs="Arial"/>
          <w:color w:val="444444"/>
          <w:sz w:val="27"/>
          <w:szCs w:val="27"/>
        </w:rPr>
        <w:t>jspDestry</w:t>
      </w:r>
      <w:proofErr w:type="spellEnd"/>
      <w:r w:rsidRPr="00503BD9">
        <w:rPr>
          <w:rFonts w:ascii="Arial" w:hAnsi="Arial" w:cs="Arial"/>
          <w:color w:val="444444"/>
          <w:sz w:val="27"/>
          <w:szCs w:val="27"/>
        </w:rPr>
        <w:t>(</w:t>
      </w:r>
      <w:proofErr w:type="gramEnd"/>
      <w:r w:rsidRPr="00503BD9">
        <w:rPr>
          <w:rFonts w:ascii="Arial" w:hAnsi="Arial" w:cs="Arial"/>
          <w:color w:val="444444"/>
          <w:sz w:val="27"/>
          <w:szCs w:val="27"/>
        </w:rPr>
        <w:t xml:space="preserve">) method is invoked from </w:t>
      </w:r>
      <w:proofErr w:type="spellStart"/>
      <w:r w:rsidRPr="00503BD9">
        <w:rPr>
          <w:rFonts w:ascii="Arial" w:hAnsi="Arial" w:cs="Arial"/>
          <w:color w:val="444444"/>
          <w:sz w:val="27"/>
          <w:szCs w:val="27"/>
        </w:rPr>
        <w:t>javax.servlet.jsp.JspPage</w:t>
      </w:r>
      <w:proofErr w:type="spellEnd"/>
      <w:r w:rsidRPr="00503BD9">
        <w:rPr>
          <w:rFonts w:ascii="Arial" w:hAnsi="Arial" w:cs="Arial"/>
          <w:color w:val="444444"/>
          <w:sz w:val="27"/>
          <w:szCs w:val="27"/>
        </w:rPr>
        <w:t xml:space="preserve"> interface whenever a JSP page is about to be destroyed.</w:t>
      </w:r>
    </w:p>
    <w:p w14:paraId="6E75CF54" w14:textId="77777777" w:rsidR="001612A9" w:rsidRDefault="001612A9" w:rsidP="00DD75A8">
      <w:pPr>
        <w:rPr>
          <w:rFonts w:ascii="Arial" w:eastAsia="Times New Roman" w:hAnsi="Arial" w:cs="Arial"/>
          <w:color w:val="333333"/>
          <w:sz w:val="27"/>
          <w:szCs w:val="27"/>
          <w:lang w:eastAsia="en-US"/>
        </w:rPr>
      </w:pPr>
    </w:p>
    <w:p w14:paraId="15C44087" w14:textId="765E56E0" w:rsidR="00EA2C26" w:rsidRPr="00503BD9" w:rsidRDefault="00EA2C26" w:rsidP="00DD75A8">
      <w:pPr>
        <w:rPr>
          <w:rFonts w:ascii="Arial" w:hAnsi="Arial" w:cs="Arial"/>
          <w:b/>
          <w:sz w:val="27"/>
          <w:szCs w:val="27"/>
        </w:rPr>
      </w:pPr>
      <w:r w:rsidRPr="00503BD9">
        <w:rPr>
          <w:rFonts w:ascii="Arial" w:hAnsi="Arial" w:cs="Arial"/>
          <w:b/>
          <w:sz w:val="27"/>
          <w:szCs w:val="27"/>
        </w:rPr>
        <w:t xml:space="preserve">Angular Js </w:t>
      </w:r>
      <w:r w:rsidR="001612A9">
        <w:rPr>
          <w:rFonts w:ascii="Arial" w:hAnsi="Arial" w:cs="Arial"/>
          <w:b/>
          <w:sz w:val="27"/>
          <w:szCs w:val="27"/>
        </w:rPr>
        <w:t>Questions &amp; Answers :</w:t>
      </w:r>
      <w:bookmarkStart w:id="0" w:name="_GoBack"/>
      <w:bookmarkEnd w:id="0"/>
    </w:p>
    <w:p w14:paraId="35124EE6" w14:textId="3695088F" w:rsidR="00EA2C26" w:rsidRPr="00503BD9" w:rsidRDefault="00EB1CD4" w:rsidP="006A0361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  <w:sz w:val="27"/>
          <w:szCs w:val="27"/>
        </w:rPr>
      </w:pPr>
      <w:r w:rsidRPr="00503BD9">
        <w:rPr>
          <w:rFonts w:ascii="Arial" w:eastAsiaTheme="minorEastAsia" w:hAnsi="Arial" w:cs="Arial"/>
          <w:b w:val="0"/>
          <w:bCs w:val="0"/>
          <w:sz w:val="27"/>
          <w:szCs w:val="27"/>
        </w:rPr>
        <w:t>1)</w:t>
      </w:r>
      <w:r w:rsidRPr="00503BD9">
        <w:rPr>
          <w:rFonts w:ascii="Arial" w:hAnsi="Arial" w:cs="Arial"/>
          <w:color w:val="111111"/>
          <w:sz w:val="27"/>
          <w:szCs w:val="27"/>
        </w:rPr>
        <w:t xml:space="preserve"> what is angular </w:t>
      </w:r>
      <w:proofErr w:type="spellStart"/>
      <w:proofErr w:type="gramStart"/>
      <w:r w:rsidRPr="00503BD9">
        <w:rPr>
          <w:rFonts w:ascii="Arial" w:hAnsi="Arial" w:cs="Arial"/>
          <w:color w:val="111111"/>
          <w:sz w:val="27"/>
          <w:szCs w:val="27"/>
        </w:rPr>
        <w:t>js</w:t>
      </w:r>
      <w:proofErr w:type="spellEnd"/>
      <w:r w:rsidRPr="00503BD9">
        <w:rPr>
          <w:rFonts w:ascii="Arial" w:hAnsi="Arial" w:cs="Arial"/>
          <w:color w:val="111111"/>
          <w:sz w:val="27"/>
          <w:szCs w:val="27"/>
        </w:rPr>
        <w:t xml:space="preserve"> ?</w:t>
      </w:r>
      <w:proofErr w:type="gramEnd"/>
    </w:p>
    <w:p w14:paraId="48327A30" w14:textId="77777777" w:rsidR="00EA2C26" w:rsidRPr="00503BD9" w:rsidRDefault="00EA2C26" w:rsidP="00EA2C26">
      <w:pPr>
        <w:rPr>
          <w:rFonts w:ascii="Arial" w:hAnsi="Arial" w:cs="Arial"/>
          <w:sz w:val="27"/>
          <w:szCs w:val="27"/>
        </w:rPr>
      </w:pPr>
    </w:p>
    <w:p w14:paraId="60229810" w14:textId="7E110F60" w:rsidR="00EA2C26" w:rsidRPr="00503BD9" w:rsidRDefault="00EA2C26" w:rsidP="00EA2C26">
      <w:pPr>
        <w:rPr>
          <w:rFonts w:ascii="Arial" w:hAnsi="Arial" w:cs="Arial"/>
          <w:sz w:val="27"/>
          <w:szCs w:val="27"/>
        </w:rPr>
      </w:pPr>
      <w:r w:rsidRPr="00503BD9"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AngularJS</w:t>
      </w:r>
      <w:r w:rsidRPr="00503BD9">
        <w:rPr>
          <w:rFonts w:ascii="Arial" w:hAnsi="Arial" w:cs="Arial"/>
          <w:color w:val="2C2C2C"/>
          <w:sz w:val="27"/>
          <w:szCs w:val="27"/>
          <w:shd w:val="clear" w:color="auto" w:fill="FFFFFF"/>
        </w:rPr>
        <w:t> is a JavaScript framework that is used for making rich, extensible web applications. </w:t>
      </w:r>
    </w:p>
    <w:p w14:paraId="3B8FEEBF" w14:textId="4AE39ED1" w:rsidR="00EA2C26" w:rsidRPr="00503BD9" w:rsidRDefault="003569D9" w:rsidP="00EA2C26">
      <w:pPr>
        <w:pStyle w:val="Heading3"/>
        <w:shd w:val="clear" w:color="auto" w:fill="FFFFFF"/>
        <w:spacing w:before="75" w:line="348" w:lineRule="atLeast"/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proofErr w:type="gramStart"/>
      <w:r w:rsidRPr="00503BD9">
        <w:rPr>
          <w:rStyle w:val="Hyperlink"/>
          <w:rFonts w:ascii="Arial" w:hAnsi="Arial" w:cs="Arial"/>
          <w:color w:val="111111"/>
          <w:sz w:val="27"/>
          <w:szCs w:val="27"/>
        </w:rPr>
        <w:t>2 )</w:t>
      </w:r>
      <w:proofErr w:type="gramEnd"/>
      <w:r w:rsidR="00EB1CD4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What is scope of </w:t>
      </w:r>
      <w:r w:rsidR="0097376B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Angular </w:t>
      </w:r>
      <w:proofErr w:type="spellStart"/>
      <w:r w:rsidR="0097376B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js</w:t>
      </w:r>
      <w:proofErr w:type="spellEnd"/>
      <w:r w:rsidR="0097376B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?</w:t>
      </w:r>
    </w:p>
    <w:p w14:paraId="19508B2C" w14:textId="77777777" w:rsidR="0097376B" w:rsidRPr="00503BD9" w:rsidRDefault="0097376B" w:rsidP="0097376B">
      <w:pPr>
        <w:rPr>
          <w:rFonts w:ascii="Arial" w:hAnsi="Arial" w:cs="Arial"/>
          <w:sz w:val="27"/>
          <w:szCs w:val="27"/>
        </w:rPr>
      </w:pPr>
    </w:p>
    <w:p w14:paraId="56D4E019" w14:textId="1EDB0BA2" w:rsidR="00EA2C26" w:rsidRPr="00503BD9" w:rsidRDefault="00EA2C26" w:rsidP="00DD75A8">
      <w:pPr>
        <w:rPr>
          <w:rFonts w:ascii="Arial" w:hAnsi="Arial" w:cs="Arial"/>
          <w:sz w:val="27"/>
          <w:szCs w:val="27"/>
        </w:rPr>
      </w:pPr>
      <w:r w:rsidRPr="00503BD9">
        <w:rPr>
          <w:rFonts w:ascii="Arial" w:hAnsi="Arial" w:cs="Arial"/>
          <w:color w:val="2C2C2C"/>
          <w:sz w:val="27"/>
          <w:szCs w:val="27"/>
          <w:shd w:val="clear" w:color="auto" w:fill="FFFFFF"/>
        </w:rPr>
        <w:t>The scope is the object that represents the “model” of your application.</w:t>
      </w:r>
    </w:p>
    <w:p w14:paraId="661C4817" w14:textId="66068401" w:rsidR="00EC6FD5" w:rsidRPr="00503BD9" w:rsidRDefault="00EC6FD5" w:rsidP="00DD75A8">
      <w:pPr>
        <w:rPr>
          <w:rFonts w:ascii="Arial" w:hAnsi="Arial" w:cs="Arial"/>
          <w:sz w:val="27"/>
          <w:szCs w:val="27"/>
        </w:rPr>
      </w:pPr>
    </w:p>
    <w:p w14:paraId="2D57ABF4" w14:textId="01F3415F" w:rsidR="00EA2C26" w:rsidRPr="00503BD9" w:rsidRDefault="0097376B" w:rsidP="0097376B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  <w:sz w:val="27"/>
          <w:szCs w:val="27"/>
        </w:rPr>
      </w:pPr>
      <w:r w:rsidRPr="00503BD9">
        <w:rPr>
          <w:rFonts w:ascii="Arial" w:hAnsi="Arial" w:cs="Arial"/>
          <w:color w:val="111111"/>
          <w:sz w:val="27"/>
          <w:szCs w:val="27"/>
        </w:rPr>
        <w:t xml:space="preserve">3) What is the controller in angular JS </w:t>
      </w:r>
    </w:p>
    <w:p w14:paraId="2302F88D" w14:textId="0685099D" w:rsidR="00EC6FD5" w:rsidRPr="00503BD9" w:rsidRDefault="00EA2C26" w:rsidP="00DD75A8">
      <w:pPr>
        <w:rPr>
          <w:rFonts w:ascii="Arial" w:hAnsi="Arial" w:cs="Arial"/>
          <w:color w:val="2C2C2C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C2C2C"/>
          <w:sz w:val="27"/>
          <w:szCs w:val="27"/>
          <w:shd w:val="clear" w:color="auto" w:fill="FFFFFF"/>
        </w:rPr>
        <w:t>The controller is a function which generally takes an empty scope object as a parameter and adds to it the fields and functions that will be later exposed to the user via the view.</w:t>
      </w:r>
    </w:p>
    <w:p w14:paraId="52608756" w14:textId="28DED1C0" w:rsidR="00EA2C26" w:rsidRPr="00503BD9" w:rsidRDefault="00EA2C26" w:rsidP="00EA2C26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  <w:sz w:val="27"/>
          <w:szCs w:val="27"/>
        </w:rPr>
      </w:pPr>
    </w:p>
    <w:p w14:paraId="604B098A" w14:textId="5469C022" w:rsidR="00D4727E" w:rsidRPr="00503BD9" w:rsidRDefault="0097376B" w:rsidP="0097376B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  <w:sz w:val="27"/>
          <w:szCs w:val="27"/>
        </w:rPr>
      </w:pPr>
      <w:r w:rsidRPr="00503BD9">
        <w:rPr>
          <w:rFonts w:ascii="Arial" w:hAnsi="Arial" w:cs="Arial"/>
          <w:color w:val="111111"/>
          <w:sz w:val="27"/>
          <w:szCs w:val="27"/>
        </w:rPr>
        <w:t>4) What are angular modules</w:t>
      </w:r>
    </w:p>
    <w:p w14:paraId="5429488D" w14:textId="2FF2E0AE" w:rsidR="00415304" w:rsidRPr="00503BD9" w:rsidRDefault="00415304" w:rsidP="00415304">
      <w:pPr>
        <w:rPr>
          <w:rFonts w:ascii="Arial" w:hAnsi="Arial" w:cs="Arial"/>
          <w:color w:val="2C2C2C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C2C2C"/>
          <w:sz w:val="27"/>
          <w:szCs w:val="27"/>
          <w:shd w:val="clear" w:color="auto" w:fill="FFFFFF"/>
        </w:rPr>
        <w:t>Angular Modules are place where we write code of our Angular application.</w:t>
      </w:r>
    </w:p>
    <w:p w14:paraId="13A2318E" w14:textId="5053CCDB" w:rsidR="00C55BBD" w:rsidRPr="00503BD9" w:rsidRDefault="00C55BBD" w:rsidP="00415304">
      <w:pPr>
        <w:rPr>
          <w:rFonts w:ascii="Arial" w:hAnsi="Arial" w:cs="Arial"/>
          <w:color w:val="2C2C2C"/>
          <w:sz w:val="27"/>
          <w:szCs w:val="27"/>
          <w:shd w:val="clear" w:color="auto" w:fill="FFFFFF"/>
        </w:rPr>
      </w:pPr>
    </w:p>
    <w:p w14:paraId="39E6D735" w14:textId="541C1520" w:rsidR="00C55BBD" w:rsidRPr="00503BD9" w:rsidRDefault="003372DD" w:rsidP="003372DD">
      <w:pPr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5)</w:t>
      </w:r>
      <w:r w:rsidR="00C55BBD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What is “$</w:t>
      </w:r>
      <w:proofErr w:type="spellStart"/>
      <w:r w:rsidR="00C55BBD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rootScope</w:t>
      </w:r>
      <w:proofErr w:type="spellEnd"/>
      <w:r w:rsidR="00C55BBD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” in AngularJS?</w:t>
      </w:r>
    </w:p>
    <w:p w14:paraId="5C3DC9CA" w14:textId="5924721C" w:rsidR="00C55BBD" w:rsidRPr="00503BD9" w:rsidRDefault="001A6148" w:rsidP="00415304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A scope provides a separation between View and its Model. Every application has a $</w:t>
      </w:r>
      <w:proofErr w:type="spellStart"/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rootScope</w:t>
      </w:r>
      <w:proofErr w:type="spellEnd"/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provided by AngularJS and every other scope is its child scope.</w:t>
      </w:r>
    </w:p>
    <w:p w14:paraId="663A7C14" w14:textId="0695007F" w:rsidR="003D5875" w:rsidRPr="00503BD9" w:rsidRDefault="006C40B8" w:rsidP="006C40B8">
      <w:pPr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6)What is SPA (Single page application) in AngularJS?</w:t>
      </w:r>
    </w:p>
    <w:p w14:paraId="1D40A9A2" w14:textId="578DAA8E" w:rsidR="00266ED1" w:rsidRPr="00503BD9" w:rsidRDefault="00266ED1" w:rsidP="006C40B8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Single-Page Applications (SPAs) are web applications that load a single HTML page and dynamically update that page as the user interacts with the app.</w:t>
      </w:r>
    </w:p>
    <w:p w14:paraId="70D4E020" w14:textId="31A723F6" w:rsidR="00266ED1" w:rsidRPr="00503BD9" w:rsidRDefault="00266ED1" w:rsidP="006C40B8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</w:p>
    <w:p w14:paraId="741B636A" w14:textId="1AD1B7AF" w:rsidR="00266ED1" w:rsidRPr="00503BD9" w:rsidRDefault="00266ED1" w:rsidP="006C40B8">
      <w:pPr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 </w:t>
      </w:r>
      <w:r w:rsidR="00E00681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7) </w:t>
      </w: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How to implement routing in AngularJS?</w:t>
      </w:r>
    </w:p>
    <w:p w14:paraId="44C2E886" w14:textId="667C41CC" w:rsidR="00E00681" w:rsidRPr="00503BD9" w:rsidRDefault="00E00681" w:rsidP="006C40B8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This feature is useful in building SPA (Single Page Application) with multiple views.</w:t>
      </w:r>
    </w:p>
    <w:p w14:paraId="47F51649" w14:textId="7874CD33" w:rsidR="008517B6" w:rsidRPr="00503BD9" w:rsidRDefault="008517B6" w:rsidP="006C40B8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8) what is Dependency Injection in AngularJS?</w:t>
      </w:r>
    </w:p>
    <w:p w14:paraId="7A33A406" w14:textId="7EC55A61" w:rsidR="001A6148" w:rsidRPr="00503BD9" w:rsidRDefault="00F93E3F" w:rsidP="00415304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Dependency Injection is one of the best features of AngularJS. It is a software design pattern in which objects are passed as dependencies.</w:t>
      </w:r>
    </w:p>
    <w:p w14:paraId="74292EA0" w14:textId="50FBCC15" w:rsidR="00F93E3F" w:rsidRPr="00503BD9" w:rsidRDefault="00EF03D4" w:rsidP="00EF03D4">
      <w:pPr>
        <w:spacing w:before="240"/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9) Explain ng-repeat directive.?</w:t>
      </w:r>
    </w:p>
    <w:p w14:paraId="66D11B77" w14:textId="63D88DCC" w:rsidR="00EF03D4" w:rsidRPr="00503BD9" w:rsidRDefault="00EF03D4" w:rsidP="00EF03D4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It iterates over a collection of items and creates DOM elements. </w:t>
      </w:r>
    </w:p>
    <w:p w14:paraId="37BA38A8" w14:textId="62520AA9" w:rsidR="007D1C2B" w:rsidRPr="00503BD9" w:rsidRDefault="00B16C46" w:rsidP="00B16C46">
      <w:pPr>
        <w:spacing w:before="240"/>
        <w:rPr>
          <w:rFonts w:ascii="Arial" w:hAnsi="Arial" w:cs="Arial"/>
          <w:sz w:val="27"/>
          <w:szCs w:val="27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10) What are the filters in AngularJS?</w:t>
      </w:r>
      <w:r w:rsidRPr="00503BD9">
        <w:rPr>
          <w:rFonts w:ascii="Arial" w:hAnsi="Arial" w:cs="Arial"/>
          <w:sz w:val="27"/>
          <w:szCs w:val="27"/>
        </w:rPr>
        <w:t xml:space="preserve"> </w:t>
      </w:r>
    </w:p>
    <w:p w14:paraId="006FDB3A" w14:textId="60E12CDD" w:rsidR="002E6200" w:rsidRPr="00503BD9" w:rsidRDefault="002E6200" w:rsidP="00B16C46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Filters are used to modify the data and can be clubbed in expression or directives using a pipe character.</w:t>
      </w:r>
    </w:p>
    <w:p w14:paraId="39830B94" w14:textId="66FC5362" w:rsidR="002E6200" w:rsidRPr="00503BD9" w:rsidRDefault="0008085F" w:rsidP="00B16C46">
      <w:pPr>
        <w:spacing w:before="240"/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11) Explain ng-disabled Directive in </w:t>
      </w:r>
      <w:proofErr w:type="gramStart"/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AngularJS ?</w:t>
      </w:r>
      <w:proofErr w:type="gramEnd"/>
    </w:p>
    <w:p w14:paraId="7917C8CA" w14:textId="201F6346" w:rsidR="0008085F" w:rsidRPr="00503BD9" w:rsidRDefault="006B508B" w:rsidP="00B16C46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ng- disabled directive is used to enable or disable HTML elements. Let us see this with the help of an example.</w:t>
      </w:r>
    </w:p>
    <w:p w14:paraId="1504DAF3" w14:textId="33434F31" w:rsidR="006B508B" w:rsidRPr="00503BD9" w:rsidRDefault="006907EA" w:rsidP="00B16C46">
      <w:pPr>
        <w:spacing w:before="240"/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12) </w:t>
      </w:r>
      <w:r w:rsidR="00061A53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Explain ng-app directive.</w:t>
      </w:r>
    </w:p>
    <w:p w14:paraId="069F9750" w14:textId="606F097D" w:rsidR="00061A53" w:rsidRPr="00503BD9" w:rsidRDefault="00061A53" w:rsidP="00B16C46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 We can use this to auto-bootstrap an AngularJS application.</w:t>
      </w:r>
    </w:p>
    <w:p w14:paraId="1ECBE005" w14:textId="7CF07A73" w:rsidR="000F6978" w:rsidRPr="00503BD9" w:rsidRDefault="006907EA" w:rsidP="00B16C46">
      <w:pPr>
        <w:spacing w:before="240"/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13) </w:t>
      </w:r>
      <w:r w:rsidR="000F6978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What is Representational State </w:t>
      </w:r>
      <w:proofErr w:type="gramStart"/>
      <w:r w:rsidR="000F6978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Transfer(</w:t>
      </w:r>
      <w:proofErr w:type="gramEnd"/>
      <w:r w:rsidR="000F6978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REST) in AngularJS.</w:t>
      </w:r>
    </w:p>
    <w:p w14:paraId="37A73A51" w14:textId="0DD04EFE" w:rsidR="000F6978" w:rsidRPr="00503BD9" w:rsidRDefault="00DA4AFE" w:rsidP="00B16C46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REST is a style of API that operates over HTTP requests. </w:t>
      </w:r>
    </w:p>
    <w:p w14:paraId="0B7322F8" w14:textId="2F805EBD" w:rsidR="00DA4AFE" w:rsidRPr="00503BD9" w:rsidRDefault="006907EA" w:rsidP="00B16C46">
      <w:pPr>
        <w:spacing w:before="240"/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14) </w:t>
      </w:r>
      <w:r w:rsidR="002D4DAB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Why to use AngularJS Global Object services?</w:t>
      </w:r>
    </w:p>
    <w:p w14:paraId="16D56B32" w14:textId="095FAB2B" w:rsidR="002D4DAB" w:rsidRPr="00503BD9" w:rsidRDefault="002D4DAB" w:rsidP="00B16C46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The main reason that AngularJS includes these services is to make testing easier, but an important facet of unit testing is the need to isolate a small piece of code and test its behavior without testing the components it depends on—in essence, creating a focused test.</w:t>
      </w:r>
    </w:p>
    <w:p w14:paraId="36365901" w14:textId="75D9C7E8" w:rsidR="002D4DAB" w:rsidRPr="00503BD9" w:rsidRDefault="006907EA" w:rsidP="00B16C46">
      <w:pPr>
        <w:spacing w:before="240"/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15) </w:t>
      </w:r>
      <w:r w:rsidR="0010729E"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Explain Provider Method in AngularJS.</w:t>
      </w:r>
    </w:p>
    <w:p w14:paraId="005F0073" w14:textId="45E0A12F" w:rsidR="006907EA" w:rsidRPr="00503BD9" w:rsidRDefault="006907EA" w:rsidP="00B16C46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The </w:t>
      </w:r>
      <w:proofErr w:type="spellStart"/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Module.provider</w:t>
      </w:r>
      <w:proofErr w:type="spellEnd"/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method allows you to take more control over the way that a service object is created or </w:t>
      </w:r>
      <w:proofErr w:type="gramStart"/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configured .</w:t>
      </w:r>
      <w:proofErr w:type="gramEnd"/>
    </w:p>
    <w:sectPr w:rsidR="006907EA" w:rsidRPr="00503BD9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2293B" w14:textId="77777777" w:rsidR="007C6CA1" w:rsidRDefault="007C6CA1" w:rsidP="00855982">
      <w:pPr>
        <w:spacing w:after="0" w:line="240" w:lineRule="auto"/>
      </w:pPr>
      <w:r>
        <w:separator/>
      </w:r>
    </w:p>
  </w:endnote>
  <w:endnote w:type="continuationSeparator" w:id="0">
    <w:p w14:paraId="57B3655B" w14:textId="77777777" w:rsidR="007C6CA1" w:rsidRDefault="007C6CA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284F0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71C81" w14:textId="77777777" w:rsidR="007C6CA1" w:rsidRDefault="007C6CA1" w:rsidP="00855982">
      <w:pPr>
        <w:spacing w:after="0" w:line="240" w:lineRule="auto"/>
      </w:pPr>
      <w:r>
        <w:separator/>
      </w:r>
    </w:p>
  </w:footnote>
  <w:footnote w:type="continuationSeparator" w:id="0">
    <w:p w14:paraId="6D4420C1" w14:textId="77777777" w:rsidR="007C6CA1" w:rsidRDefault="007C6CA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6852"/>
        </w:tabs>
        <w:ind w:left="6852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6C85"/>
    <w:multiLevelType w:val="hybridMultilevel"/>
    <w:tmpl w:val="D3F85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7E1788"/>
    <w:multiLevelType w:val="multilevel"/>
    <w:tmpl w:val="CE7A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E717E63"/>
    <w:multiLevelType w:val="hybridMultilevel"/>
    <w:tmpl w:val="4128280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051F6D"/>
    <w:multiLevelType w:val="hybridMultilevel"/>
    <w:tmpl w:val="ED7C3526"/>
    <w:lvl w:ilvl="0" w:tplc="EDFA0DB4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EE6856"/>
    <w:multiLevelType w:val="hybridMultilevel"/>
    <w:tmpl w:val="B55ACBB0"/>
    <w:lvl w:ilvl="0" w:tplc="C020338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2349F0"/>
    <w:multiLevelType w:val="hybridMultilevel"/>
    <w:tmpl w:val="047AFA3A"/>
    <w:lvl w:ilvl="0" w:tplc="FB08FAE6">
      <w:start w:val="4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4927848"/>
    <w:multiLevelType w:val="hybridMultilevel"/>
    <w:tmpl w:val="4B2A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29D3B35"/>
    <w:multiLevelType w:val="multilevel"/>
    <w:tmpl w:val="44F2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4377DBA"/>
    <w:multiLevelType w:val="multilevel"/>
    <w:tmpl w:val="50CE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265AB4"/>
    <w:multiLevelType w:val="hybridMultilevel"/>
    <w:tmpl w:val="A520378A"/>
    <w:lvl w:ilvl="0" w:tplc="44E2EE62">
      <w:start w:val="3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F6C94"/>
    <w:multiLevelType w:val="hybridMultilevel"/>
    <w:tmpl w:val="748C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C5C12"/>
    <w:multiLevelType w:val="hybridMultilevel"/>
    <w:tmpl w:val="01A2E5F4"/>
    <w:lvl w:ilvl="0" w:tplc="CB68F718">
      <w:start w:val="3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5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3"/>
  </w:num>
  <w:num w:numId="30">
    <w:abstractNumId w:val="19"/>
  </w:num>
  <w:num w:numId="31">
    <w:abstractNumId w:val="24"/>
  </w:num>
  <w:num w:numId="32">
    <w:abstractNumId w:val="22"/>
  </w:num>
  <w:num w:numId="33">
    <w:abstractNumId w:val="28"/>
  </w:num>
  <w:num w:numId="34">
    <w:abstractNumId w:val="20"/>
  </w:num>
  <w:num w:numId="35">
    <w:abstractNumId w:val="29"/>
  </w:num>
  <w:num w:numId="36">
    <w:abstractNumId w:val="27"/>
  </w:num>
  <w:num w:numId="37">
    <w:abstractNumId w:val="21"/>
  </w:num>
  <w:num w:numId="38">
    <w:abstractNumId w:val="10"/>
  </w:num>
  <w:num w:numId="39">
    <w:abstractNumId w:val="15"/>
  </w:num>
  <w:num w:numId="40">
    <w:abstractNumId w:val="18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33"/>
    <w:rsid w:val="00016367"/>
    <w:rsid w:val="00044B40"/>
    <w:rsid w:val="00061A53"/>
    <w:rsid w:val="0008085F"/>
    <w:rsid w:val="00085E1C"/>
    <w:rsid w:val="000B1A33"/>
    <w:rsid w:val="000D3197"/>
    <w:rsid w:val="000F6978"/>
    <w:rsid w:val="0010729E"/>
    <w:rsid w:val="00135428"/>
    <w:rsid w:val="00135DD2"/>
    <w:rsid w:val="001612A9"/>
    <w:rsid w:val="00162037"/>
    <w:rsid w:val="00186A5C"/>
    <w:rsid w:val="001A6148"/>
    <w:rsid w:val="001D4362"/>
    <w:rsid w:val="00240644"/>
    <w:rsid w:val="00266ED1"/>
    <w:rsid w:val="00292759"/>
    <w:rsid w:val="002B67C8"/>
    <w:rsid w:val="002D4DAB"/>
    <w:rsid w:val="002E2A1A"/>
    <w:rsid w:val="002E3C20"/>
    <w:rsid w:val="002E6200"/>
    <w:rsid w:val="003267DC"/>
    <w:rsid w:val="00332A8B"/>
    <w:rsid w:val="003372DD"/>
    <w:rsid w:val="003569D9"/>
    <w:rsid w:val="0038351A"/>
    <w:rsid w:val="003A2765"/>
    <w:rsid w:val="003A49BB"/>
    <w:rsid w:val="003D5875"/>
    <w:rsid w:val="003E3F40"/>
    <w:rsid w:val="00415304"/>
    <w:rsid w:val="004576C3"/>
    <w:rsid w:val="00466D74"/>
    <w:rsid w:val="00476E7A"/>
    <w:rsid w:val="004C660C"/>
    <w:rsid w:val="004F310F"/>
    <w:rsid w:val="00503BD9"/>
    <w:rsid w:val="005043B1"/>
    <w:rsid w:val="005F76E0"/>
    <w:rsid w:val="00671816"/>
    <w:rsid w:val="006907EA"/>
    <w:rsid w:val="006A0361"/>
    <w:rsid w:val="006B508B"/>
    <w:rsid w:val="006C40B8"/>
    <w:rsid w:val="00724C2F"/>
    <w:rsid w:val="0076716C"/>
    <w:rsid w:val="00781AED"/>
    <w:rsid w:val="007833A7"/>
    <w:rsid w:val="00792441"/>
    <w:rsid w:val="00793A05"/>
    <w:rsid w:val="007A608D"/>
    <w:rsid w:val="007C6CA1"/>
    <w:rsid w:val="007D1C2B"/>
    <w:rsid w:val="008517B6"/>
    <w:rsid w:val="00855982"/>
    <w:rsid w:val="0086525D"/>
    <w:rsid w:val="00865939"/>
    <w:rsid w:val="008D11A0"/>
    <w:rsid w:val="00912A51"/>
    <w:rsid w:val="0097376B"/>
    <w:rsid w:val="00982312"/>
    <w:rsid w:val="009D4803"/>
    <w:rsid w:val="009D55EF"/>
    <w:rsid w:val="00A1044B"/>
    <w:rsid w:val="00A10484"/>
    <w:rsid w:val="00AB3C91"/>
    <w:rsid w:val="00B16C46"/>
    <w:rsid w:val="00B54B42"/>
    <w:rsid w:val="00B61168"/>
    <w:rsid w:val="00BD4976"/>
    <w:rsid w:val="00C53396"/>
    <w:rsid w:val="00C55BBD"/>
    <w:rsid w:val="00C61B1A"/>
    <w:rsid w:val="00C73531"/>
    <w:rsid w:val="00CA4E41"/>
    <w:rsid w:val="00CA6B8D"/>
    <w:rsid w:val="00CC1A4F"/>
    <w:rsid w:val="00CE1E3D"/>
    <w:rsid w:val="00D0512A"/>
    <w:rsid w:val="00D4016F"/>
    <w:rsid w:val="00D46A73"/>
    <w:rsid w:val="00D4727E"/>
    <w:rsid w:val="00DA4AFE"/>
    <w:rsid w:val="00DA7A52"/>
    <w:rsid w:val="00DD75A8"/>
    <w:rsid w:val="00DE6F78"/>
    <w:rsid w:val="00E00681"/>
    <w:rsid w:val="00EA2C26"/>
    <w:rsid w:val="00EB1CD4"/>
    <w:rsid w:val="00EC6FD5"/>
    <w:rsid w:val="00EF03D4"/>
    <w:rsid w:val="00F177B6"/>
    <w:rsid w:val="00F331D0"/>
    <w:rsid w:val="00F442F0"/>
    <w:rsid w:val="00F5237E"/>
    <w:rsid w:val="00F76B18"/>
    <w:rsid w:val="00F93E3F"/>
    <w:rsid w:val="00FA602A"/>
    <w:rsid w:val="00FD262C"/>
    <w:rsid w:val="00FF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53FF"/>
  <w15:chartTrackingRefBased/>
  <w15:docId w15:val="{A70A2F18-2ABA-4DB6-93C3-BDAEC4C9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67C8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2927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DA7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k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460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JOB INTERVIEW </vt:lpstr>
      <vt:lpstr>        1.Why Java is platform independent ?</vt:lpstr>
      <vt:lpstr>        2.What are wrapper classes?</vt:lpstr>
      <vt:lpstr>        3.What is association?</vt:lpstr>
      <vt:lpstr>        4.What is a servlet ?</vt:lpstr>
      <vt:lpstr>        5. What is JDBC Driver ?</vt:lpstr>
      <vt:lpstr>        6. What is Hibernate Framework? </vt:lpstr>
      <vt:lpstr>        7.What is final keyword?</vt:lpstr>
      <vt:lpstr>        8.What is anonymous inner class?</vt:lpstr>
      <vt:lpstr>        11) How does cookies work in Servlets?</vt:lpstr>
      <vt:lpstr>        12)What is the role of JDBC DriverManager class?</vt:lpstr>
      <vt:lpstr>        13)What do you mean by batch processing in JDBC?</vt:lpstr>
      <vt:lpstr>        14)What is a Spring?</vt:lpstr>
      <vt:lpstr>        15)Explain the jspDestroy() method.</vt:lpstr>
      <vt:lpstr>        1) what is angular js ?</vt:lpstr>
      <vt:lpstr>        2 ) What is scope of Angular js ?</vt:lpstr>
      <vt:lpstr>        3) What is the controller in angular JS </vt:lpstr>
      <vt:lpstr>        </vt:lpstr>
      <vt:lpstr>        4) What are angular modules</vt:lpstr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 Prakash Ravella</dc:creator>
  <cp:lastModifiedBy>Jaya Prakash Ravella</cp:lastModifiedBy>
  <cp:revision>84</cp:revision>
  <dcterms:created xsi:type="dcterms:W3CDTF">2018-09-28T18:56:00Z</dcterms:created>
  <dcterms:modified xsi:type="dcterms:W3CDTF">2018-09-29T02:47:00Z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